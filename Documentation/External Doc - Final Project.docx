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:rsidRPr="001428E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Pr="001428E2" w:rsidRDefault="00053A0F" w:rsidP="00053A0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1428E2">
                      <w:rPr>
                        <w:rFonts w:asciiTheme="majorHAnsi" w:eastAsiaTheme="majorEastAsia" w:hAnsiTheme="majorHAnsi" w:cstheme="majorBidi"/>
                        <w:caps/>
                      </w:rPr>
                      <w:t>NEWNAME?</w:t>
                    </w:r>
                  </w:p>
                </w:tc>
              </w:sdtContent>
            </w:sdt>
          </w:tr>
          <w:tr w:rsidR="003E1D56" w:rsidRPr="001428E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Pr="001428E2" w:rsidRDefault="001D30CB" w:rsidP="001D30C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428E2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Final Project</w:t>
                    </w:r>
                  </w:p>
                </w:tc>
              </w:sdtContent>
            </w:sdt>
          </w:tr>
          <w:tr w:rsidR="003E1D56" w:rsidRPr="001428E2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1428E2" w:rsidRDefault="005A2249" w:rsidP="00B50CF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50CF9" w:rsidRPr="001428E2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Game’s Name</w:t>
                    </w:r>
                  </w:sdtContent>
                </w:sdt>
              </w:p>
            </w:tc>
          </w:tr>
          <w:tr w:rsidR="003E1D56" w:rsidRPr="001428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1428E2">
                  <w:rPr>
                    <w:sz w:val="24"/>
                    <w:szCs w:val="24"/>
                  </w:rPr>
                  <w:t>Version #XX</w:t>
                </w: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  <w:r w:rsidRPr="001428E2">
                  <w:t xml:space="preserve">All work Copyright © </w:t>
                </w:r>
                <w:r w:rsidR="00041C8A" w:rsidRPr="001428E2">
                  <w:t>2012</w:t>
                </w:r>
                <w:r w:rsidRPr="001428E2">
                  <w:t xml:space="preserve"> by </w:t>
                </w:r>
                <w:r w:rsidR="00053A0F" w:rsidRPr="001428E2">
                  <w:t>NEWNAME</w:t>
                </w:r>
                <w:proofErr w:type="gramStart"/>
                <w:r w:rsidR="00053A0F" w:rsidRPr="001428E2">
                  <w:t>?</w:t>
                </w:r>
                <w:r w:rsidRPr="001428E2">
                  <w:t>.</w:t>
                </w:r>
                <w:proofErr w:type="gramEnd"/>
              </w:p>
              <w:p w:rsidR="003E1D56" w:rsidRPr="001428E2" w:rsidRDefault="003E1D56">
                <w:pPr>
                  <w:pStyle w:val="NoSpacing"/>
                  <w:jc w:val="center"/>
                </w:pPr>
                <w:r w:rsidRPr="001428E2">
                  <w:t>All rights reserved.</w:t>
                </w: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  <w:p w:rsidR="003E1D56" w:rsidRPr="001428E2" w:rsidRDefault="003E1D56">
                <w:pPr>
                  <w:pStyle w:val="NoSpacing"/>
                  <w:jc w:val="center"/>
                </w:pPr>
              </w:p>
            </w:tc>
          </w:tr>
          <w:tr w:rsidR="003E1D56" w:rsidRPr="001428E2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1428E2" w:rsidRDefault="00C03D40" w:rsidP="00C03D4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proofErr w:type="spellStart"/>
                    <w:r w:rsidRPr="001428E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</w:t>
                    </w:r>
                    <w:proofErr w:type="spellEnd"/>
                    <w:r w:rsidRPr="001428E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Faim Hussain</w:t>
                    </w:r>
                    <w:r w:rsidR="001D30CB" w:rsidRPr="001428E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&amp; </w:t>
                    </w:r>
                    <w:proofErr w:type="spellStart"/>
                    <w:r w:rsidR="001D30CB" w:rsidRPr="001428E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Shruti</w:t>
                    </w:r>
                    <w:proofErr w:type="spellEnd"/>
                    <w:r w:rsidR="001D30CB" w:rsidRPr="001428E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</w:t>
                    </w:r>
                    <w:proofErr w:type="spellStart"/>
                    <w:r w:rsidR="001D30CB" w:rsidRPr="001428E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Kirti</w:t>
                    </w:r>
                    <w:proofErr w:type="spellEnd"/>
                    <w:r w:rsidR="001D30CB" w:rsidRPr="001428E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Kaushal</w:t>
                    </w:r>
                  </w:p>
                </w:tc>
              </w:sdtContent>
            </w:sdt>
          </w:tr>
          <w:tr w:rsidR="003E1D56" w:rsidRPr="001428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1428E2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Pr="001428E2" w:rsidRDefault="000D1B51">
          <w:r w:rsidRPr="001428E2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B5F4820" wp14:editId="115EEA3D">
                    <wp:simplePos x="0" y="0"/>
                    <wp:positionH relativeFrom="column">
                      <wp:posOffset>1791093</wp:posOffset>
                    </wp:positionH>
                    <wp:positionV relativeFrom="paragraph">
                      <wp:posOffset>-5577729</wp:posOffset>
                    </wp:positionV>
                    <wp:extent cx="2353310" cy="763571"/>
                    <wp:effectExtent l="0" t="0" r="22860" b="1778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763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AA3885" w:rsidP="003E1D56">
                                <w:pPr>
                                  <w:jc w:val="center"/>
                                </w:pPr>
                                <w:r w:rsidRPr="00AA3885"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2A7A72E9" wp14:editId="36973022">
                                      <wp:extent cx="2167255" cy="667924"/>
                                      <wp:effectExtent l="0" t="0" r="4445" b="0"/>
                                      <wp:docPr id="2" name="Picture 2" descr="C:\Users\Faim\Desktop\Rockman.exe\(Centennial) Semester 3.2 - (Fall - 2015)\gameCompanyLogo.fw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Faim\Desktop\Rockman.exe\(Centennial) Semester 3.2 - (Fall - 2015)\gameCompanyLogo.fw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7255" cy="6679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5F48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.05pt;margin-top:-439.2pt;width:185.3pt;height:60.1pt;z-index:251657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AaKgIAAFAEAAAOAAAAZHJzL2Uyb0RvYy54bWysVNuO0zAQfUfiHyy/0/S6l6jpaulShLRc&#10;pF0+wHGcxsLxmLHbpHw9Y6dbIuAJkQfL4xkfnzkzk/Vd3xp2VOg12ILPJlPOlJVQabsv+Nfn3Zsb&#10;znwQthIGrCr4SXl+t3n9at25XM2hAVMpZARifd65gjchuDzLvGxUK/wEnLLkrAFbEcjEfVah6Ai9&#10;Ndl8Or3KOsDKIUjlPZ0+DE6+Sfh1rWT4XNdeBWYKTtxCWjGtZVyzzVrkexSu0fJMQ/wDi1ZoS49e&#10;oB5EEOyA+g+oVksED3WYSGgzqGstVcqBsplNf8vmqRFOpVxIHO8uMvn/Bys/Hb8g0xXVjjMrWirR&#10;s+oDews9W0Z1OudzCnpyFBZ6Oo6RMVPvHkF+88zCthF2r+4RoWuUqIjdLN7MRlcHHB9Byu4jVPSM&#10;OARIQH2NbQQkMRihU5VOl8pEKpIO54vVYjEjlyTf9dVidT08IfKX2w59eK+gZXFTcKTKJ3RxfPQh&#10;shH5S0hiD0ZXO21MMnBfbg2yo6Au2aUvJUBJjsOMZV3Bb1fz1SDA2OfHENP0/Q2i1YHa3ei24DeX&#10;IJFH2d7ZKjVjENoMe6Js7FnHKN0gYujL/lyXEqoTKYowtDWNIW0awB+cddTSBfffDwIVZ+aDparc&#10;zpbLOAPJWK6u52Tg2FOOPcJKgip44GzYbsMwNweHet/QS0MfWLinStY6iRxLPrA686a2TdqfRyzO&#10;xdhOUb9+BJufAAAA//8DAFBLAwQUAAYACAAAACEAgwQq5uIAAAANAQAADwAAAGRycy9kb3ducmV2&#10;LnhtbEyPsU7DMBCGdyTewTokttaJRRorxKlQpS7dCBV0dOMjdhvbUey26dtjJhjv7tN/31+vZzuQ&#10;K07BeCcgX2ZA0HVeGdcL2H9sFxxIiNIpOXiHAu4YYN08PtSyUv7m3vHaxp6kEBcqKUDHOFaUhk6j&#10;lWHpR3Tp9u0nK2Map56qSd5SuB0oy7IVtdK49EHLETcau3N7sQLCOd8WX/6014fdXbeng/k0u40Q&#10;z0/z2yuQiHP8g+FXP6lDk5yO/uJUIIMAxlmeUAELXvIXIAlZFawEckyrsuAMaFPT/y2aHwAAAP//&#10;AwBQSwECLQAUAAYACAAAACEAtoM4kv4AAADhAQAAEwAAAAAAAAAAAAAAAAAAAAAAW0NvbnRlbnRf&#10;VHlwZXNdLnhtbFBLAQItABQABgAIAAAAIQA4/SH/1gAAAJQBAAALAAAAAAAAAAAAAAAAAC8BAABf&#10;cmVscy8ucmVsc1BLAQItABQABgAIAAAAIQDfPcAaKgIAAFAEAAAOAAAAAAAAAAAAAAAAAC4CAABk&#10;cnMvZTJvRG9jLnhtbFBLAQItABQABgAIAAAAIQCDBCrm4gAAAA0BAAAPAAAAAAAAAAAAAAAAAIQE&#10;AABkcnMvZG93bnJldi54bWxQSwUGAAAAAAQABADzAAAAkwUAAAAA&#10;">
                    <v:textbox>
                      <w:txbxContent>
                        <w:p w:rsidR="003E1D56" w:rsidRDefault="00AA3885" w:rsidP="003E1D56">
                          <w:pPr>
                            <w:jc w:val="center"/>
                          </w:pPr>
                          <w:r w:rsidRPr="00AA3885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2A7A72E9" wp14:editId="36973022">
                                <wp:extent cx="2167255" cy="667924"/>
                                <wp:effectExtent l="0" t="0" r="4445" b="0"/>
                                <wp:docPr id="2" name="Picture 2" descr="C:\Users\Faim\Desktop\Rockman.exe\(Centennial) Semester 3.2 - (Fall - 2015)\gameCompanyLogo.fw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Faim\Desktop\Rockman.exe\(Centennial) Semester 3.2 - (Fall - 2015)\gameCompanyLogo.fw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7255" cy="6679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Pr="001428E2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:rsidRPr="001428E2">
            <w:tc>
              <w:tcPr>
                <w:tcW w:w="5000" w:type="pct"/>
              </w:tcPr>
              <w:p w:rsidR="003E1D56" w:rsidRPr="001428E2" w:rsidRDefault="00662FC5" w:rsidP="00662FC5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1428E2">
                  <w:rPr>
                    <w:sz w:val="24"/>
                    <w:szCs w:val="24"/>
                  </w:rPr>
                  <w:t>November 28</w:t>
                </w:r>
                <w:r w:rsidRPr="001428E2">
                  <w:rPr>
                    <w:sz w:val="24"/>
                    <w:szCs w:val="24"/>
                    <w:vertAlign w:val="superscript"/>
                  </w:rPr>
                  <w:t>th</w:t>
                </w:r>
                <w:r w:rsidRPr="001428E2">
                  <w:rPr>
                    <w:sz w:val="24"/>
                    <w:szCs w:val="24"/>
                  </w:rPr>
                  <w:t>, 2015</w:t>
                </w:r>
              </w:p>
            </w:tc>
          </w:tr>
        </w:tbl>
        <w:p w:rsidR="003E1D56" w:rsidRPr="001428E2" w:rsidRDefault="003E1D56"/>
        <w:p w:rsidR="003E1D56" w:rsidRPr="001428E2" w:rsidRDefault="003E1D56">
          <w:r w:rsidRPr="001428E2">
            <w:br w:type="page"/>
          </w:r>
        </w:p>
      </w:sdtContent>
    </w:sdt>
    <w:p w:rsidR="009A4D42" w:rsidRPr="001428E2" w:rsidRDefault="009A4D42" w:rsidP="009A4D42">
      <w:pPr>
        <w:jc w:val="center"/>
        <w:rPr>
          <w:b/>
          <w:sz w:val="24"/>
          <w:szCs w:val="24"/>
          <w:u w:val="single"/>
        </w:rPr>
      </w:pPr>
      <w:r w:rsidRPr="001428E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67963587"/>
        <w:docPartObj>
          <w:docPartGallery w:val="Table of Contents"/>
          <w:docPartUnique/>
        </w:docPartObj>
      </w:sdtPr>
      <w:sdtEndPr/>
      <w:sdtContent>
        <w:p w:rsidR="00EF0008" w:rsidRPr="001428E2" w:rsidRDefault="00EF0008">
          <w:pPr>
            <w:pStyle w:val="TOCHeading"/>
          </w:pPr>
          <w:r w:rsidRPr="001428E2">
            <w:t>Table of Contents</w:t>
          </w:r>
        </w:p>
        <w:p w:rsidR="00EF0008" w:rsidRPr="001428E2" w:rsidRDefault="005A2249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 w:rsidRPr="001428E2">
                <w:rPr>
                  <w:b/>
                  <w:bCs/>
                </w:rPr>
                <w:t>Type chapter title (level 1)</w:t>
              </w:r>
            </w:sdtContent>
          </w:sdt>
          <w:r w:rsidR="00EF0008" w:rsidRPr="001428E2">
            <w:ptab w:relativeTo="margin" w:alignment="right" w:leader="dot"/>
          </w:r>
          <w:r w:rsidR="00EF0008" w:rsidRPr="001428E2">
            <w:rPr>
              <w:b/>
              <w:bCs/>
            </w:rPr>
            <w:t>1</w:t>
          </w:r>
        </w:p>
        <w:p w:rsidR="00EF0008" w:rsidRPr="001428E2" w:rsidRDefault="005A2249">
          <w:pPr>
            <w:pStyle w:val="TOC2"/>
            <w:ind w:left="216"/>
          </w:pPr>
          <w:sdt>
            <w:sdtPr>
              <w:id w:val="1667506712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 w:rsidRPr="001428E2">
                <w:t>Type chapter title (level 2)</w:t>
              </w:r>
            </w:sdtContent>
          </w:sdt>
          <w:r w:rsidR="00EF0008" w:rsidRPr="001428E2">
            <w:ptab w:relativeTo="margin" w:alignment="right" w:leader="dot"/>
          </w:r>
          <w:r w:rsidR="00EF0008" w:rsidRPr="001428E2">
            <w:t>2</w:t>
          </w:r>
        </w:p>
        <w:p w:rsidR="00EF0008" w:rsidRPr="001428E2" w:rsidRDefault="005A2249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 w:rsidRPr="001428E2">
                <w:rPr>
                  <w:b/>
                  <w:bCs/>
                </w:rPr>
                <w:t>Type chapter title (level 1)</w:t>
              </w:r>
            </w:sdtContent>
          </w:sdt>
          <w:r w:rsidR="00EF0008" w:rsidRPr="001428E2">
            <w:ptab w:relativeTo="margin" w:alignment="right" w:leader="dot"/>
          </w:r>
          <w:r w:rsidR="00EF0008" w:rsidRPr="001428E2">
            <w:rPr>
              <w:b/>
              <w:bCs/>
            </w:rPr>
            <w:t>4</w:t>
          </w:r>
        </w:p>
        <w:p w:rsidR="00EF0008" w:rsidRPr="001428E2" w:rsidRDefault="005A2249" w:rsidP="00662FC5">
          <w:pPr>
            <w:pStyle w:val="TOC2"/>
            <w:ind w:left="216"/>
          </w:pPr>
          <w:sdt>
            <w:sdtPr>
              <w:id w:val="93059040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 w:rsidRPr="001428E2">
                <w:t>Type chapter title (level 2)</w:t>
              </w:r>
            </w:sdtContent>
          </w:sdt>
          <w:r w:rsidR="00EF0008" w:rsidRPr="001428E2">
            <w:ptab w:relativeTo="margin" w:alignment="right" w:leader="dot"/>
          </w:r>
          <w:r w:rsidR="00EF0008" w:rsidRPr="001428E2">
            <w:t>5</w:t>
          </w:r>
        </w:p>
      </w:sdtContent>
    </w:sdt>
    <w:p w:rsidR="009A4D42" w:rsidRPr="001428E2" w:rsidRDefault="009A4D42">
      <w:pPr>
        <w:rPr>
          <w:b/>
          <w:sz w:val="24"/>
          <w:szCs w:val="24"/>
          <w:u w:val="single"/>
        </w:rPr>
      </w:pPr>
      <w:r w:rsidRPr="001428E2">
        <w:rPr>
          <w:b/>
          <w:sz w:val="24"/>
          <w:szCs w:val="24"/>
          <w:u w:val="single"/>
        </w:rPr>
        <w:br w:type="page"/>
      </w:r>
    </w:p>
    <w:p w:rsidR="00F56775" w:rsidRPr="001428E2" w:rsidRDefault="009A4D42" w:rsidP="009A4D42">
      <w:pPr>
        <w:jc w:val="center"/>
        <w:rPr>
          <w:b/>
          <w:sz w:val="24"/>
          <w:szCs w:val="24"/>
          <w:u w:val="single"/>
        </w:rPr>
      </w:pPr>
      <w:r w:rsidRPr="001428E2">
        <w:rPr>
          <w:b/>
          <w:sz w:val="24"/>
          <w:szCs w:val="24"/>
          <w:u w:val="single"/>
        </w:rPr>
        <w:lastRenderedPageBreak/>
        <w:t>Version History</w:t>
      </w:r>
    </w:p>
    <w:p w:rsidR="000329B6" w:rsidRPr="001428E2" w:rsidRDefault="00A57164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bookmarkStart w:id="0" w:name="_GoBack"/>
      <w:r w:rsidRPr="001428E2">
        <w:rPr>
          <w:rFonts w:eastAsia="Times New Roman" w:cs="Consolas"/>
          <w:b/>
          <w:sz w:val="24"/>
          <w:szCs w:val="20"/>
          <w:lang w:val="en-US" w:eastAsia="en-US"/>
        </w:rPr>
        <w:t xml:space="preserve">Commit 1 – </w:t>
      </w:r>
      <w:r w:rsidR="00584B89" w:rsidRPr="001428E2">
        <w:rPr>
          <w:rFonts w:eastAsia="Times New Roman" w:cs="Consolas"/>
          <w:b/>
          <w:sz w:val="24"/>
          <w:szCs w:val="20"/>
          <w:lang w:val="en-US" w:eastAsia="en-US"/>
        </w:rPr>
        <w:t xml:space="preserve">Using </w:t>
      </w:r>
      <w:proofErr w:type="spellStart"/>
      <w:r w:rsidR="00584B89" w:rsidRPr="001428E2">
        <w:rPr>
          <w:rFonts w:eastAsia="Times New Roman" w:cs="Consolas"/>
          <w:b/>
          <w:sz w:val="24"/>
          <w:szCs w:val="20"/>
          <w:lang w:val="en-US" w:eastAsia="en-US"/>
        </w:rPr>
        <w:t>Shruti’s</w:t>
      </w:r>
      <w:proofErr w:type="spellEnd"/>
      <w:r w:rsidR="00584B89" w:rsidRPr="001428E2">
        <w:rPr>
          <w:rFonts w:eastAsia="Times New Roman" w:cs="Consolas"/>
          <w:b/>
          <w:sz w:val="24"/>
          <w:szCs w:val="20"/>
          <w:lang w:val="en-US" w:eastAsia="en-US"/>
        </w:rPr>
        <w:t xml:space="preserve"> assignment 03 as template, created terrain, added assets</w:t>
      </w:r>
      <w:r w:rsidR="009C716C">
        <w:rPr>
          <w:rFonts w:eastAsia="Times New Roman" w:cs="Consolas"/>
          <w:b/>
          <w:sz w:val="24"/>
          <w:szCs w:val="20"/>
          <w:lang w:val="en-US" w:eastAsia="en-US"/>
        </w:rPr>
        <w:t>, and fixed menu scene</w:t>
      </w:r>
    </w:p>
    <w:bookmarkEnd w:id="0"/>
    <w:p w:rsidR="00FF61BD" w:rsidRPr="001428E2" w:rsidRDefault="000329B6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 w:rsidRPr="001428E2">
        <w:rPr>
          <w:rFonts w:eastAsia="Times New Roman" w:cs="Consolas"/>
          <w:b/>
          <w:sz w:val="24"/>
          <w:szCs w:val="20"/>
          <w:lang w:val="en-US" w:eastAsia="en-US"/>
        </w:rPr>
        <w:t xml:space="preserve">Commit 2 - </w:t>
      </w:r>
      <w:r w:rsidR="00EE4A91" w:rsidRPr="001428E2">
        <w:rPr>
          <w:rFonts w:eastAsia="Times New Roman" w:cs="Consolas"/>
          <w:b/>
          <w:sz w:val="20"/>
          <w:szCs w:val="20"/>
          <w:lang w:val="en-US" w:eastAsia="en-US"/>
        </w:rPr>
        <w:br/>
      </w:r>
    </w:p>
    <w:p w:rsidR="009A4D42" w:rsidRPr="001428E2" w:rsidRDefault="009A4D42" w:rsidP="00DC51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1428E2">
        <w:rPr>
          <w:sz w:val="24"/>
          <w:szCs w:val="24"/>
        </w:rPr>
        <w:br w:type="page"/>
      </w:r>
    </w:p>
    <w:p w:rsidR="00686D09" w:rsidRPr="001428E2" w:rsidRDefault="00686D09" w:rsidP="00686D09">
      <w:pPr>
        <w:jc w:val="right"/>
        <w:rPr>
          <w:sz w:val="24"/>
          <w:szCs w:val="24"/>
        </w:rPr>
      </w:pPr>
    </w:p>
    <w:p w:rsidR="008C6B2D" w:rsidRPr="001428E2" w:rsidRDefault="008C6B2D" w:rsidP="00686D09">
      <w:pPr>
        <w:jc w:val="right"/>
        <w:rPr>
          <w:sz w:val="24"/>
          <w:szCs w:val="24"/>
        </w:rPr>
      </w:pPr>
    </w:p>
    <w:p w:rsidR="00BF4089" w:rsidRPr="001428E2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Game Overview</w:t>
      </w:r>
      <w:r w:rsidR="00BF4089" w:rsidRPr="001428E2">
        <w:rPr>
          <w:b/>
          <w:sz w:val="24"/>
          <w:szCs w:val="24"/>
        </w:rPr>
        <w:t xml:space="preserve"> </w:t>
      </w:r>
    </w:p>
    <w:p w:rsidR="00051651" w:rsidRPr="001428E2" w:rsidRDefault="00BF341C" w:rsidP="00051651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In order to win, the player kill</w:t>
      </w:r>
      <w:r w:rsidR="0081644C" w:rsidRPr="001428E2">
        <w:rPr>
          <w:sz w:val="24"/>
          <w:szCs w:val="24"/>
        </w:rPr>
        <w:t>s</w:t>
      </w:r>
      <w:r w:rsidRPr="001428E2">
        <w:rPr>
          <w:sz w:val="24"/>
          <w:szCs w:val="24"/>
        </w:rPr>
        <w:t xml:space="preserve"> all enemies (mechanical creatures that look like animals) and find</w:t>
      </w:r>
      <w:r w:rsidR="00D52368" w:rsidRPr="001428E2">
        <w:rPr>
          <w:sz w:val="24"/>
          <w:szCs w:val="24"/>
        </w:rPr>
        <w:t>s</w:t>
      </w:r>
      <w:r w:rsidRPr="001428E2">
        <w:rPr>
          <w:sz w:val="24"/>
          <w:szCs w:val="24"/>
        </w:rPr>
        <w:t xml:space="preserve"> the door at the end of the level to warp between levels. </w:t>
      </w:r>
      <w:r w:rsidR="00612C5C" w:rsidRPr="001428E2">
        <w:rPr>
          <w:sz w:val="24"/>
          <w:szCs w:val="24"/>
        </w:rPr>
        <w:t>Once they reac</w:t>
      </w:r>
      <w:r w:rsidR="00D52368" w:rsidRPr="001428E2">
        <w:rPr>
          <w:sz w:val="24"/>
          <w:szCs w:val="24"/>
        </w:rPr>
        <w:t>hed the final level, he/she must</w:t>
      </w:r>
      <w:r w:rsidR="00612C5C" w:rsidRPr="001428E2">
        <w:rPr>
          <w:sz w:val="24"/>
          <w:szCs w:val="24"/>
        </w:rPr>
        <w:t xml:space="preserve"> kill the scientist who was plotting to take over the world using cute mechanical animals to brainwash humans all over North America. </w:t>
      </w:r>
      <w:r w:rsidR="001C181F" w:rsidRPr="001428E2">
        <w:rPr>
          <w:sz w:val="24"/>
          <w:szCs w:val="24"/>
        </w:rPr>
        <w:t>You defeat the final boss and rescue the robots that were being controlled by the scientist and then go to the bar to celebrate.</w:t>
      </w:r>
    </w:p>
    <w:p w:rsidR="00051651" w:rsidRPr="001428E2" w:rsidRDefault="00051651" w:rsidP="00051651">
      <w:pPr>
        <w:pStyle w:val="ListParagraph"/>
        <w:rPr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Game Play Mechanics</w:t>
      </w:r>
    </w:p>
    <w:p w:rsidR="00686D09" w:rsidRPr="001428E2" w:rsidRDefault="00E1486A" w:rsidP="00051651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The player will avoid and kill enemies that stand in his way while finding pickups to “fuel” his mechanical body that</w:t>
      </w:r>
      <w:r w:rsidR="00DC6746" w:rsidRPr="001428E2">
        <w:rPr>
          <w:sz w:val="24"/>
          <w:szCs w:val="24"/>
        </w:rPr>
        <w:t xml:space="preserve"> will keep his bar up and functional until the end of the game.</w:t>
      </w:r>
    </w:p>
    <w:p w:rsidR="00051651" w:rsidRPr="001428E2" w:rsidRDefault="00051651" w:rsidP="00051651">
      <w:pPr>
        <w:pStyle w:val="ListParagraph"/>
        <w:rPr>
          <w:sz w:val="24"/>
          <w:szCs w:val="24"/>
        </w:rPr>
      </w:pPr>
    </w:p>
    <w:p w:rsidR="00BF4089" w:rsidRPr="001428E2" w:rsidRDefault="009F6693" w:rsidP="00686D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8E2">
        <w:rPr>
          <w:b/>
          <w:sz w:val="24"/>
          <w:szCs w:val="24"/>
        </w:rPr>
        <w:t>Camera</w:t>
      </w:r>
      <w:r w:rsidR="003E1D34" w:rsidRPr="001428E2">
        <w:rPr>
          <w:b/>
          <w:sz w:val="24"/>
          <w:szCs w:val="24"/>
        </w:rPr>
        <w:t xml:space="preserve"> </w:t>
      </w:r>
    </w:p>
    <w:p w:rsidR="00686D09" w:rsidRPr="001428E2" w:rsidRDefault="00E7579D" w:rsidP="00ED7664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1</w:t>
      </w:r>
      <w:r w:rsidRPr="001428E2">
        <w:rPr>
          <w:sz w:val="24"/>
          <w:szCs w:val="24"/>
          <w:vertAlign w:val="superscript"/>
        </w:rPr>
        <w:t>st</w:t>
      </w:r>
      <w:r w:rsidR="00BD3679" w:rsidRPr="001428E2">
        <w:rPr>
          <w:sz w:val="24"/>
          <w:szCs w:val="24"/>
        </w:rPr>
        <w:t xml:space="preserve"> Person.</w:t>
      </w:r>
    </w:p>
    <w:p w:rsidR="00ED7664" w:rsidRPr="001428E2" w:rsidRDefault="00ED7664" w:rsidP="00ED7664">
      <w:pPr>
        <w:pStyle w:val="ListParagraph"/>
        <w:rPr>
          <w:sz w:val="24"/>
          <w:szCs w:val="24"/>
        </w:rPr>
      </w:pPr>
    </w:p>
    <w:p w:rsidR="00BF4089" w:rsidRPr="001428E2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Controls</w:t>
      </w:r>
    </w:p>
    <w:p w:rsidR="00686D09" w:rsidRPr="001428E2" w:rsidRDefault="004E0F87" w:rsidP="00BF1643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This game will be the </w:t>
      </w:r>
      <w:r w:rsidR="007D3450" w:rsidRPr="001428E2">
        <w:rPr>
          <w:sz w:val="24"/>
          <w:szCs w:val="24"/>
        </w:rPr>
        <w:t>first</w:t>
      </w:r>
      <w:r w:rsidRPr="001428E2">
        <w:rPr>
          <w:sz w:val="24"/>
          <w:szCs w:val="24"/>
        </w:rPr>
        <w:t xml:space="preserve"> person adventure, where the player controls player’s movement using keys (w, a, s, d).</w:t>
      </w:r>
      <w:r w:rsidR="00EC1400" w:rsidRPr="001428E2">
        <w:rPr>
          <w:sz w:val="24"/>
          <w:szCs w:val="24"/>
        </w:rPr>
        <w:t xml:space="preserve"> In addition, the player will </w:t>
      </w:r>
      <w:r w:rsidR="00BB7569" w:rsidRPr="001428E2">
        <w:rPr>
          <w:sz w:val="24"/>
          <w:szCs w:val="24"/>
        </w:rPr>
        <w:t>be armless, but gain a weapon in the first level (</w:t>
      </w:r>
      <w:r w:rsidR="007F603F" w:rsidRPr="001428E2">
        <w:rPr>
          <w:sz w:val="24"/>
          <w:szCs w:val="24"/>
        </w:rPr>
        <w:t>gun</w:t>
      </w:r>
      <w:r w:rsidR="00BB7569" w:rsidRPr="001428E2">
        <w:rPr>
          <w:sz w:val="24"/>
          <w:szCs w:val="24"/>
        </w:rPr>
        <w:t>)</w:t>
      </w:r>
    </w:p>
    <w:p w:rsidR="00BF1643" w:rsidRPr="001428E2" w:rsidRDefault="00BF1643" w:rsidP="00BF1643">
      <w:pPr>
        <w:pStyle w:val="ListParagraph"/>
        <w:rPr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Saving and Loading</w:t>
      </w:r>
    </w:p>
    <w:p w:rsidR="00BF4089" w:rsidRPr="001428E2" w:rsidRDefault="00BF4089" w:rsidP="00BF4089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(Does your game include saving and loading? When? How?)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Interface</w:t>
      </w:r>
      <w:r w:rsidR="00D668E0" w:rsidRPr="001428E2">
        <w:rPr>
          <w:b/>
          <w:sz w:val="24"/>
          <w:szCs w:val="24"/>
        </w:rPr>
        <w:t xml:space="preserve"> Sketch</w:t>
      </w:r>
    </w:p>
    <w:p w:rsidR="00BF4089" w:rsidRPr="001428E2" w:rsidRDefault="00BF4089" w:rsidP="00BF4089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(What does the game interface look like? Provide a screen shot or sketch)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Menu and Screen Descriptions</w:t>
      </w:r>
    </w:p>
    <w:p w:rsidR="00BF4089" w:rsidRPr="001428E2" w:rsidRDefault="00BF4089" w:rsidP="00FB4CF0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(Include additional screen shots and accompanying descriptions for any menus and additional screen)</w:t>
      </w:r>
    </w:p>
    <w:p w:rsidR="00FB4CF0" w:rsidRPr="001428E2" w:rsidRDefault="00FB4CF0" w:rsidP="00FB4CF0">
      <w:pPr>
        <w:pStyle w:val="ListParagraph"/>
        <w:rPr>
          <w:sz w:val="24"/>
          <w:szCs w:val="24"/>
        </w:rPr>
      </w:pPr>
    </w:p>
    <w:p w:rsidR="00BF4089" w:rsidRPr="001428E2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Game World</w:t>
      </w:r>
      <w:r w:rsidR="003E1D34" w:rsidRPr="001428E2">
        <w:rPr>
          <w:b/>
          <w:sz w:val="24"/>
          <w:szCs w:val="24"/>
        </w:rPr>
        <w:t xml:space="preserve"> </w:t>
      </w:r>
    </w:p>
    <w:p w:rsidR="00686D09" w:rsidRPr="001428E2" w:rsidRDefault="007C0F33" w:rsidP="00205BA1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All of the levels will take place on a terrain, since the first two levels (mountain/hills and desert) will require outside materials and textures. However, the final level will be in a </w:t>
      </w:r>
      <w:r w:rsidRPr="001428E2">
        <w:rPr>
          <w:sz w:val="24"/>
          <w:szCs w:val="24"/>
        </w:rPr>
        <w:lastRenderedPageBreak/>
        <w:t>lab that will be created by online assets, but the entire level will still be on the terrain structure.</w:t>
      </w:r>
    </w:p>
    <w:p w:rsidR="00205BA1" w:rsidRPr="001428E2" w:rsidRDefault="00205BA1" w:rsidP="00205BA1">
      <w:pPr>
        <w:pStyle w:val="ListParagraph"/>
        <w:rPr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 xml:space="preserve">Levels </w:t>
      </w:r>
    </w:p>
    <w:p w:rsidR="00185C85" w:rsidRPr="001428E2" w:rsidRDefault="00185C85" w:rsidP="002154DE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There are three levels: </w:t>
      </w:r>
    </w:p>
    <w:p w:rsidR="00185C85" w:rsidRPr="001428E2" w:rsidRDefault="00185C85" w:rsidP="002154DE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First level </w:t>
      </w:r>
      <w:r w:rsidR="00C309A8" w:rsidRPr="001428E2">
        <w:rPr>
          <w:sz w:val="24"/>
          <w:szCs w:val="24"/>
        </w:rPr>
        <w:t>takes place in a desert.</w:t>
      </w:r>
    </w:p>
    <w:p w:rsidR="00185C85" w:rsidRPr="001428E2" w:rsidRDefault="00185C85" w:rsidP="002154DE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Second level </w:t>
      </w:r>
      <w:r w:rsidR="00C309A8" w:rsidRPr="001428E2">
        <w:rPr>
          <w:sz w:val="24"/>
          <w:szCs w:val="24"/>
        </w:rPr>
        <w:t>takes place in a mountain/hill environment.</w:t>
      </w:r>
    </w:p>
    <w:p w:rsidR="00185C85" w:rsidRPr="001428E2" w:rsidRDefault="00185C85" w:rsidP="002154DE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Third level takes place in the lab where the player fights a final boss (the scientist who created you!).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686D09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Game Progression</w:t>
      </w:r>
    </w:p>
    <w:p w:rsidR="00AA1E06" w:rsidRPr="001428E2" w:rsidRDefault="00AA1E06" w:rsidP="00AA1E06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 xml:space="preserve">The main character goes through the entire level and will reach a door at the end of each level. These doors allows the player to advance to the next level. </w:t>
      </w:r>
      <w:r w:rsidR="00A05A2F" w:rsidRPr="001428E2">
        <w:rPr>
          <w:sz w:val="24"/>
          <w:szCs w:val="24"/>
        </w:rPr>
        <w:t>The door’s location is unusual and can be seen connected to odd places (</w:t>
      </w:r>
      <w:proofErr w:type="spellStart"/>
      <w:r w:rsidR="00A05A2F" w:rsidRPr="001428E2">
        <w:rPr>
          <w:sz w:val="24"/>
          <w:szCs w:val="24"/>
        </w:rPr>
        <w:t>ie</w:t>
      </w:r>
      <w:proofErr w:type="spellEnd"/>
      <w:r w:rsidR="00A05A2F" w:rsidRPr="001428E2">
        <w:rPr>
          <w:sz w:val="24"/>
          <w:szCs w:val="24"/>
        </w:rPr>
        <w:t>. On a tree, on a hill, remotely anywhere), since their purpose is a type of teleportation (</w:t>
      </w:r>
      <w:proofErr w:type="spellStart"/>
      <w:r w:rsidR="00A05A2F" w:rsidRPr="001428E2">
        <w:rPr>
          <w:sz w:val="24"/>
          <w:szCs w:val="24"/>
        </w:rPr>
        <w:t>ie</w:t>
      </w:r>
      <w:proofErr w:type="spellEnd"/>
      <w:r w:rsidR="00A05A2F" w:rsidRPr="001428E2">
        <w:rPr>
          <w:sz w:val="24"/>
          <w:szCs w:val="24"/>
        </w:rPr>
        <w:t xml:space="preserve">. </w:t>
      </w:r>
      <w:proofErr w:type="spellStart"/>
      <w:r w:rsidR="00A05A2F" w:rsidRPr="001428E2">
        <w:rPr>
          <w:sz w:val="24"/>
          <w:szCs w:val="24"/>
        </w:rPr>
        <w:t>Doraemon</w:t>
      </w:r>
      <w:proofErr w:type="spellEnd"/>
      <w:r w:rsidR="00A05A2F" w:rsidRPr="001428E2">
        <w:rPr>
          <w:sz w:val="24"/>
          <w:szCs w:val="24"/>
        </w:rPr>
        <w:t xml:space="preserve"> and Monster’s Inc.)</w:t>
      </w:r>
    </w:p>
    <w:p w:rsidR="00AA1E06" w:rsidRPr="001428E2" w:rsidRDefault="00AA1E06" w:rsidP="00AA1E06">
      <w:pPr>
        <w:pStyle w:val="ListParagraph"/>
        <w:rPr>
          <w:b/>
          <w:sz w:val="24"/>
          <w:szCs w:val="24"/>
        </w:rPr>
      </w:pPr>
    </w:p>
    <w:p w:rsidR="00686D09" w:rsidRPr="001428E2" w:rsidRDefault="009F6693" w:rsidP="005A2BE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Characters</w:t>
      </w:r>
    </w:p>
    <w:p w:rsidR="005A2BED" w:rsidRPr="001428E2" w:rsidRDefault="005A2BED" w:rsidP="005A2BED">
      <w:pPr>
        <w:pStyle w:val="ListParagraph"/>
        <w:rPr>
          <w:b/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Enemies</w:t>
      </w:r>
    </w:p>
    <w:p w:rsidR="00686D09" w:rsidRPr="001428E2" w:rsidRDefault="005C2F0F" w:rsidP="005F3AA5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(Describe computer-generated enemies and boss monsters)</w:t>
      </w:r>
    </w:p>
    <w:p w:rsidR="005F3AA5" w:rsidRPr="001428E2" w:rsidRDefault="005F3AA5" w:rsidP="005F3AA5">
      <w:pPr>
        <w:pStyle w:val="ListParagraph"/>
        <w:rPr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Weapons</w:t>
      </w:r>
    </w:p>
    <w:p w:rsidR="00686D09" w:rsidRPr="001428E2" w:rsidRDefault="00AD3EFE" w:rsidP="004C111A">
      <w:pPr>
        <w:pStyle w:val="ListParagraph"/>
        <w:rPr>
          <w:sz w:val="24"/>
          <w:szCs w:val="24"/>
        </w:rPr>
      </w:pPr>
      <w:r w:rsidRPr="001428E2">
        <w:rPr>
          <w:sz w:val="24"/>
          <w:szCs w:val="24"/>
        </w:rPr>
        <w:t>Throughout the levels, the player</w:t>
      </w:r>
      <w:r w:rsidR="00E97FE7" w:rsidRPr="001428E2">
        <w:rPr>
          <w:sz w:val="24"/>
          <w:szCs w:val="24"/>
        </w:rPr>
        <w:t xml:space="preserve"> will pick up objects and throw them at enemies until th</w:t>
      </w:r>
      <w:r w:rsidR="00B435E2" w:rsidRPr="001428E2">
        <w:rPr>
          <w:sz w:val="24"/>
          <w:szCs w:val="24"/>
        </w:rPr>
        <w:t>e</w:t>
      </w:r>
      <w:r w:rsidR="00E97FE7" w:rsidRPr="001428E2">
        <w:rPr>
          <w:sz w:val="24"/>
          <w:szCs w:val="24"/>
        </w:rPr>
        <w:t xml:space="preserve">y explode. </w:t>
      </w:r>
      <w:r w:rsidR="00B435E2" w:rsidRPr="001428E2">
        <w:rPr>
          <w:sz w:val="24"/>
          <w:szCs w:val="24"/>
        </w:rPr>
        <w:t>The final level there will be an option where the player can pick up a ninja suit and weapons to help fight against his creator or fight him by picking up random objects scattered throughout the lab.</w:t>
      </w:r>
    </w:p>
    <w:p w:rsidR="004C111A" w:rsidRPr="001428E2" w:rsidRDefault="004C111A" w:rsidP="004C111A">
      <w:pPr>
        <w:pStyle w:val="ListParagraph"/>
        <w:rPr>
          <w:sz w:val="24"/>
          <w:szCs w:val="24"/>
        </w:rPr>
      </w:pPr>
    </w:p>
    <w:p w:rsidR="00686D09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Scoring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5C2F0F" w:rsidRPr="001428E2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>Puzzles/Mini-games</w:t>
      </w:r>
      <w:r w:rsidR="00202540" w:rsidRPr="001428E2">
        <w:rPr>
          <w:b/>
          <w:sz w:val="24"/>
          <w:szCs w:val="24"/>
        </w:rPr>
        <w:t xml:space="preserve"> (MAYBE?)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5C2F0F" w:rsidRPr="001428E2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t xml:space="preserve">Sound </w:t>
      </w:r>
      <w:r w:rsidR="003E1D34" w:rsidRPr="001428E2">
        <w:rPr>
          <w:b/>
          <w:sz w:val="24"/>
          <w:szCs w:val="24"/>
        </w:rPr>
        <w:t>Index</w:t>
      </w:r>
    </w:p>
    <w:p w:rsidR="005C2F0F" w:rsidRPr="001428E2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1428E2">
        <w:rPr>
          <w:sz w:val="24"/>
          <w:szCs w:val="24"/>
        </w:rPr>
        <w:t>(Include an index of all your sound clips)</w:t>
      </w:r>
    </w:p>
    <w:p w:rsidR="00686D09" w:rsidRPr="001428E2" w:rsidRDefault="00686D09" w:rsidP="00686D09">
      <w:pPr>
        <w:rPr>
          <w:b/>
          <w:sz w:val="24"/>
          <w:szCs w:val="24"/>
        </w:rPr>
      </w:pPr>
    </w:p>
    <w:p w:rsidR="009F6693" w:rsidRPr="001428E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428E2">
        <w:rPr>
          <w:b/>
          <w:sz w:val="24"/>
          <w:szCs w:val="24"/>
        </w:rPr>
        <w:lastRenderedPageBreak/>
        <w:t xml:space="preserve">Art </w:t>
      </w:r>
      <w:r w:rsidR="005C2F0F" w:rsidRPr="001428E2">
        <w:rPr>
          <w:b/>
          <w:sz w:val="24"/>
          <w:szCs w:val="24"/>
        </w:rPr>
        <w:t xml:space="preserve">/ Multimedia </w:t>
      </w:r>
      <w:r w:rsidR="003E1D34" w:rsidRPr="001428E2">
        <w:rPr>
          <w:b/>
          <w:sz w:val="24"/>
          <w:szCs w:val="24"/>
        </w:rPr>
        <w:t>Index</w:t>
      </w:r>
    </w:p>
    <w:p w:rsidR="005C2F0F" w:rsidRPr="001428E2" w:rsidRDefault="005C2F0F" w:rsidP="005A5389">
      <w:pPr>
        <w:pStyle w:val="ListParagraph"/>
        <w:rPr>
          <w:sz w:val="24"/>
          <w:szCs w:val="24"/>
        </w:rPr>
      </w:pPr>
    </w:p>
    <w:sectPr w:rsidR="005C2F0F" w:rsidRPr="001428E2" w:rsidSect="00E835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249" w:rsidRDefault="005A2249" w:rsidP="00C152DC">
      <w:pPr>
        <w:spacing w:after="0" w:line="240" w:lineRule="auto"/>
      </w:pPr>
      <w:r>
        <w:separator/>
      </w:r>
    </w:p>
  </w:endnote>
  <w:endnote w:type="continuationSeparator" w:id="0">
    <w:p w:rsidR="005A2249" w:rsidRDefault="005A2249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83571" w:rsidRPr="00E83571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5A224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9C716C" w:rsidRPr="009C716C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249" w:rsidRDefault="005A2249" w:rsidP="00C152DC">
      <w:pPr>
        <w:spacing w:after="0" w:line="240" w:lineRule="auto"/>
      </w:pPr>
      <w:r>
        <w:separator/>
      </w:r>
    </w:p>
  </w:footnote>
  <w:footnote w:type="continuationSeparator" w:id="0">
    <w:p w:rsidR="005A2249" w:rsidRDefault="005A2249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5702556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D30CB">
                <w:rPr>
                  <w:b/>
                  <w:bCs/>
                  <w:caps/>
                  <w:sz w:val="24"/>
                  <w:szCs w:val="24"/>
                  <w:lang w:val="en-US"/>
                </w:rPr>
                <w:t>Final Project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414011331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8357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29,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000000" w:themeFill="text1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:rsidTr="006F63A4">
      <w:sdt>
        <w:sdtPr>
          <w:rPr>
            <w:color w:val="FFFFFF" w:themeColor="background1"/>
            <w:sz w:val="24"/>
            <w:szCs w:val="24"/>
          </w:rPr>
          <w:alias w:val="Date"/>
          <w:id w:val="652806229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C152DC" w:rsidRPr="00C152DC" w:rsidRDefault="00E8357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 w:rsidRPr="0010000C">
                <w:rPr>
                  <w:color w:val="FFFFFF" w:themeColor="background1"/>
                  <w:sz w:val="24"/>
                  <w:szCs w:val="24"/>
                </w:rPr>
                <w:t>October 29,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shd w:val="clear" w:color="auto" w:fill="000000" w:themeFill="text1"/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980249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D30CB">
                <w:rPr>
                  <w:b/>
                  <w:bCs/>
                  <w:caps/>
                  <w:sz w:val="24"/>
                  <w:szCs w:val="24"/>
                  <w:lang w:val="en-US"/>
                </w:rPr>
                <w:t>Final Project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329B6"/>
    <w:rsid w:val="00041C8A"/>
    <w:rsid w:val="00051651"/>
    <w:rsid w:val="00053A0F"/>
    <w:rsid w:val="0007776F"/>
    <w:rsid w:val="00080D8D"/>
    <w:rsid w:val="000B5137"/>
    <w:rsid w:val="000C73D6"/>
    <w:rsid w:val="000D1B51"/>
    <w:rsid w:val="0010000C"/>
    <w:rsid w:val="001428E2"/>
    <w:rsid w:val="00185C85"/>
    <w:rsid w:val="001A371F"/>
    <w:rsid w:val="001B4A48"/>
    <w:rsid w:val="001C181F"/>
    <w:rsid w:val="001D30CB"/>
    <w:rsid w:val="00202540"/>
    <w:rsid w:val="00205BA1"/>
    <w:rsid w:val="002154DE"/>
    <w:rsid w:val="0021698F"/>
    <w:rsid w:val="00224391"/>
    <w:rsid w:val="00261ADC"/>
    <w:rsid w:val="002A08D4"/>
    <w:rsid w:val="00381752"/>
    <w:rsid w:val="00382D3C"/>
    <w:rsid w:val="003A19CA"/>
    <w:rsid w:val="003A4C49"/>
    <w:rsid w:val="003E1D34"/>
    <w:rsid w:val="003E1D56"/>
    <w:rsid w:val="00416934"/>
    <w:rsid w:val="00420F46"/>
    <w:rsid w:val="00490845"/>
    <w:rsid w:val="00493CCE"/>
    <w:rsid w:val="004C111A"/>
    <w:rsid w:val="004D0515"/>
    <w:rsid w:val="004D1895"/>
    <w:rsid w:val="004E0F87"/>
    <w:rsid w:val="004E2A39"/>
    <w:rsid w:val="004F1CEC"/>
    <w:rsid w:val="004F292C"/>
    <w:rsid w:val="0052734F"/>
    <w:rsid w:val="00532BBB"/>
    <w:rsid w:val="00584B89"/>
    <w:rsid w:val="005A2249"/>
    <w:rsid w:val="005A2BED"/>
    <w:rsid w:val="005A5389"/>
    <w:rsid w:val="005B13DB"/>
    <w:rsid w:val="005C2F0F"/>
    <w:rsid w:val="005E76BE"/>
    <w:rsid w:val="005F3AA5"/>
    <w:rsid w:val="00612C5C"/>
    <w:rsid w:val="00630A96"/>
    <w:rsid w:val="006341AD"/>
    <w:rsid w:val="00662D04"/>
    <w:rsid w:val="00662FC5"/>
    <w:rsid w:val="00686D09"/>
    <w:rsid w:val="00691022"/>
    <w:rsid w:val="006A1211"/>
    <w:rsid w:val="006F1E34"/>
    <w:rsid w:val="006F63A4"/>
    <w:rsid w:val="007323A0"/>
    <w:rsid w:val="00744BAC"/>
    <w:rsid w:val="00790433"/>
    <w:rsid w:val="007964B1"/>
    <w:rsid w:val="007A47E2"/>
    <w:rsid w:val="007B5C1E"/>
    <w:rsid w:val="007C0F33"/>
    <w:rsid w:val="007D2A8E"/>
    <w:rsid w:val="007D3450"/>
    <w:rsid w:val="007F603F"/>
    <w:rsid w:val="008163C4"/>
    <w:rsid w:val="0081644C"/>
    <w:rsid w:val="00886FFF"/>
    <w:rsid w:val="008C6B2D"/>
    <w:rsid w:val="008E601F"/>
    <w:rsid w:val="008F3C94"/>
    <w:rsid w:val="00904791"/>
    <w:rsid w:val="00907605"/>
    <w:rsid w:val="00914642"/>
    <w:rsid w:val="00945B58"/>
    <w:rsid w:val="009517B3"/>
    <w:rsid w:val="00953C99"/>
    <w:rsid w:val="00996533"/>
    <w:rsid w:val="009A1656"/>
    <w:rsid w:val="009A4D42"/>
    <w:rsid w:val="009A7BE6"/>
    <w:rsid w:val="009C716C"/>
    <w:rsid w:val="009F3792"/>
    <w:rsid w:val="009F6693"/>
    <w:rsid w:val="009F6C7B"/>
    <w:rsid w:val="00A033C9"/>
    <w:rsid w:val="00A05A2F"/>
    <w:rsid w:val="00A57164"/>
    <w:rsid w:val="00A84B9C"/>
    <w:rsid w:val="00AA1E06"/>
    <w:rsid w:val="00AA3885"/>
    <w:rsid w:val="00AA67C9"/>
    <w:rsid w:val="00AA765B"/>
    <w:rsid w:val="00AD223E"/>
    <w:rsid w:val="00AD3EFE"/>
    <w:rsid w:val="00B03272"/>
    <w:rsid w:val="00B11A86"/>
    <w:rsid w:val="00B435E2"/>
    <w:rsid w:val="00B50CF9"/>
    <w:rsid w:val="00B70661"/>
    <w:rsid w:val="00B9050D"/>
    <w:rsid w:val="00B920A4"/>
    <w:rsid w:val="00BB7569"/>
    <w:rsid w:val="00BD3679"/>
    <w:rsid w:val="00BD5DAB"/>
    <w:rsid w:val="00BF1643"/>
    <w:rsid w:val="00BF341C"/>
    <w:rsid w:val="00BF4089"/>
    <w:rsid w:val="00C03D40"/>
    <w:rsid w:val="00C152DC"/>
    <w:rsid w:val="00C309A8"/>
    <w:rsid w:val="00C42CBF"/>
    <w:rsid w:val="00C72CE8"/>
    <w:rsid w:val="00CB2E54"/>
    <w:rsid w:val="00CB6B32"/>
    <w:rsid w:val="00CF2199"/>
    <w:rsid w:val="00D52368"/>
    <w:rsid w:val="00D61B45"/>
    <w:rsid w:val="00D668E0"/>
    <w:rsid w:val="00D71EA8"/>
    <w:rsid w:val="00D82416"/>
    <w:rsid w:val="00DC51CB"/>
    <w:rsid w:val="00DC6746"/>
    <w:rsid w:val="00E1486A"/>
    <w:rsid w:val="00E52A7B"/>
    <w:rsid w:val="00E74EE1"/>
    <w:rsid w:val="00E7579D"/>
    <w:rsid w:val="00E83571"/>
    <w:rsid w:val="00E94B9E"/>
    <w:rsid w:val="00E97FE7"/>
    <w:rsid w:val="00EB6F93"/>
    <w:rsid w:val="00EC1400"/>
    <w:rsid w:val="00ED3CF2"/>
    <w:rsid w:val="00ED7664"/>
    <w:rsid w:val="00EE0C1A"/>
    <w:rsid w:val="00EE4A91"/>
    <w:rsid w:val="00EF0008"/>
    <w:rsid w:val="00F31F43"/>
    <w:rsid w:val="00F35C9E"/>
    <w:rsid w:val="00F362D0"/>
    <w:rsid w:val="00F46B35"/>
    <w:rsid w:val="00FB4CF0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E912D8-58AE-4822-B5CB-F0CEA1D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3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A96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30A96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A96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0A96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EE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57714F5434ACC999E7B6B8D746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3754C-2A8D-4C91-B7D4-5CF773E5BFB6}"/>
      </w:docPartPr>
      <w:docPartBody>
        <w:p w:rsidR="003634B1" w:rsidRDefault="00687E69" w:rsidP="00687E69">
          <w:pPr>
            <w:pStyle w:val="EFA57714F5434ACC999E7B6B8D746925"/>
          </w:pPr>
          <w:r>
            <w:t>Type chapter title (level 1)</w:t>
          </w:r>
        </w:p>
      </w:docPartBody>
    </w:docPart>
    <w:docPart>
      <w:docPartPr>
        <w:name w:val="8FD6B3C211A840B2BBC29EE2CB089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53C2E-6422-45B2-B950-4AB05625D975}"/>
      </w:docPartPr>
      <w:docPartBody>
        <w:p w:rsidR="003634B1" w:rsidRDefault="00687E69" w:rsidP="00687E69">
          <w:pPr>
            <w:pStyle w:val="8FD6B3C211A840B2BBC29EE2CB089A17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69"/>
    <w:rsid w:val="00010713"/>
    <w:rsid w:val="003634B1"/>
    <w:rsid w:val="0049525B"/>
    <w:rsid w:val="00687E69"/>
    <w:rsid w:val="007D7217"/>
    <w:rsid w:val="0092128C"/>
    <w:rsid w:val="00B61E5F"/>
    <w:rsid w:val="00E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A4D98F027482AA9E89F3A53B5DFA9">
    <w:name w:val="71DA4D98F027482AA9E89F3A53B5DFA9"/>
    <w:rsid w:val="00687E69"/>
  </w:style>
  <w:style w:type="paragraph" w:customStyle="1" w:styleId="6C73B470BF074B54B139B3596802C781">
    <w:name w:val="6C73B470BF074B54B139B3596802C781"/>
    <w:rsid w:val="00687E69"/>
  </w:style>
  <w:style w:type="paragraph" w:customStyle="1" w:styleId="C27E5C0B3EFE4D70941A9995911756B2">
    <w:name w:val="C27E5C0B3EFE4D70941A9995911756B2"/>
    <w:rsid w:val="00687E69"/>
  </w:style>
  <w:style w:type="paragraph" w:customStyle="1" w:styleId="EFA57714F5434ACC999E7B6B8D746925">
    <w:name w:val="EFA57714F5434ACC999E7B6B8D746925"/>
    <w:rsid w:val="00687E69"/>
  </w:style>
  <w:style w:type="paragraph" w:customStyle="1" w:styleId="8FD6B3C211A840B2BBC29EE2CB089A17">
    <w:name w:val="8FD6B3C211A840B2BBC29EE2CB089A17"/>
    <w:rsid w:val="00687E69"/>
  </w:style>
  <w:style w:type="paragraph" w:customStyle="1" w:styleId="D520C5D2320443378FA676E8B030C94A">
    <w:name w:val="D520C5D2320443378FA676E8B030C94A"/>
    <w:rsid w:val="00687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FE4A426-D229-4DCF-B171-6AD31BAAE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147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>NEWNAME?</Company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>Game’s Name</dc:subject>
  <dc:creator>Khandker Faim Hussain &amp; Shruti Kirti Kaushal</dc:creator>
  <cp:lastModifiedBy>Faim Hussain</cp:lastModifiedBy>
  <cp:revision>126</cp:revision>
  <dcterms:created xsi:type="dcterms:W3CDTF">2011-07-15T01:03:00Z</dcterms:created>
  <dcterms:modified xsi:type="dcterms:W3CDTF">2015-12-03T03:15:00Z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